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0.62853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0.67708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0.65208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0.66666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0.64583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0.64583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0.59291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0.51666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0.46041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E4411"/>
    <w:rsid w:val="329E441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h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2018-11-05T13:05:00Z</dcterms:created>
  <dc:creator>ゝcarlisle</dc:creator>
  <cp:lastModifiedBy>ゝcarlisle</cp:lastModifiedBy>
  <dcterms:modified xsi:type="dcterms:W3CDTF">2018-11-05T13:06:27Z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